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1818769796"/>
        <w:placeholder>
          <w:docPart w:val="560F92304F5D47FDAE0ED2C3599453E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911" w:rsidRDefault="008543C0" w:rsidP="007D0DC7">
          <w:pPr>
            <w:pStyle w:val="Title"/>
          </w:pPr>
          <w:r>
            <w:t>Create a New Ordering Group</w:t>
          </w:r>
        </w:p>
      </w:sdtContent>
    </w:sdt>
    <w:p w:rsidR="007D0DC7" w:rsidRDefault="00F5397F" w:rsidP="007D0DC7">
      <w:r>
        <w:t xml:space="preserve">Order groups often match the retail departments but also cover certain item types, and </w:t>
      </w:r>
      <w:r w:rsidR="00BC2EAD">
        <w:t>sub-departments. If a new department is created you will need to create a new order group.</w:t>
      </w:r>
    </w:p>
    <w:p w:rsidR="00F5397F" w:rsidRDefault="00F5397F" w:rsidP="007D0DC7"/>
    <w:p w:rsidR="00F5397F" w:rsidRDefault="00F5397F" w:rsidP="007D0DC7">
      <w:r>
        <w:t>OPORDERMNT Option 6</w:t>
      </w:r>
    </w:p>
    <w:p w:rsidR="00BC2EAD" w:rsidRDefault="00BC2EAD" w:rsidP="007D0DC7">
      <w:r>
        <w:t>F6=Add</w:t>
      </w:r>
    </w:p>
    <w:p w:rsidR="00BC2EAD" w:rsidRDefault="00BC2EAD" w:rsidP="007D0DC7">
      <w:r>
        <w:t xml:space="preserve">Put in a new group number. Enter a description that will be the group name. Then select the retail department that the group will be tied to. </w:t>
      </w:r>
    </w:p>
    <w:p w:rsidR="00BC2EAD" w:rsidRDefault="00BC2EAD" w:rsidP="007D0DC7">
      <w:r>
        <w:t>Press F10=Update to finish the entry.</w:t>
      </w:r>
    </w:p>
    <w:p w:rsidR="00BC2EAD" w:rsidRDefault="00BC2EAD" w:rsidP="007D0DC7"/>
    <w:p w:rsidR="000F487D" w:rsidRDefault="000F487D" w:rsidP="007D0DC7">
      <w:bookmarkStart w:id="0" w:name="_GoBack"/>
      <w:bookmarkEnd w:id="0"/>
    </w:p>
    <w:p w:rsidR="00D73549" w:rsidRDefault="00D73549" w:rsidP="00BC2EAD">
      <w:pPr>
        <w:pStyle w:val="Heading2"/>
        <w:rPr>
          <w:b w:val="0"/>
        </w:rPr>
      </w:pPr>
      <w:r>
        <w:t>Add Supply Code(s)</w:t>
      </w:r>
    </w:p>
    <w:p w:rsidR="000F487D" w:rsidRDefault="000F487D" w:rsidP="000F487D">
      <w:r>
        <w:t xml:space="preserve">OPORDERMNT Option 6 </w:t>
      </w:r>
    </w:p>
    <w:p w:rsidR="000F487D" w:rsidRDefault="000F487D" w:rsidP="000F487D">
      <w:r>
        <w:t>S=Select Group/Code</w:t>
      </w:r>
    </w:p>
    <w:p w:rsidR="000F487D" w:rsidRDefault="000F487D" w:rsidP="00D73549"/>
    <w:p w:rsidR="000F487D" w:rsidRDefault="00D73549" w:rsidP="00D73549">
      <w:r>
        <w:t>When you create an order group all supply codes are a</w:t>
      </w:r>
      <w:r w:rsidR="000F487D">
        <w:t xml:space="preserve">vailable to the group by default. </w:t>
      </w:r>
    </w:p>
    <w:p w:rsidR="000F487D" w:rsidRDefault="000F487D" w:rsidP="00D73549"/>
    <w:p w:rsidR="000F487D" w:rsidRDefault="000F487D" w:rsidP="00D73549">
      <w:r>
        <w:t xml:space="preserve">To limit a group to specific supply codes press F6=Add, and put a 1=Select next to the supply codes that the group can order from. </w:t>
      </w:r>
    </w:p>
    <w:p w:rsidR="00D73549" w:rsidRDefault="000F487D" w:rsidP="00D73549">
      <w:r>
        <w:t>Press F10=Update to accept the selections.</w:t>
      </w:r>
    </w:p>
    <w:p w:rsidR="00D73549" w:rsidRDefault="00D73549" w:rsidP="00D73549"/>
    <w:p w:rsidR="00F5397F" w:rsidRPr="007D0DC7" w:rsidRDefault="00F5397F" w:rsidP="007D0DC7"/>
    <w:sectPr w:rsidR="00F5397F" w:rsidRPr="007D0DC7" w:rsidSect="002E730F">
      <w:footerReference w:type="default" r:id="rId6"/>
      <w:pgSz w:w="12240" w:h="15840" w:code="1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3C0" w:rsidRDefault="008543C0" w:rsidP="007D0DC7">
      <w:r>
        <w:separator/>
      </w:r>
    </w:p>
  </w:endnote>
  <w:endnote w:type="continuationSeparator" w:id="0">
    <w:p w:rsidR="008543C0" w:rsidRDefault="008543C0" w:rsidP="007D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Create: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CREATEDATE  \@ "M/d/yyyy"  \* MERGEFORMAT </w:instrText>
    </w:r>
    <w:r>
      <w:rPr>
        <w:sz w:val="16"/>
        <w:szCs w:val="16"/>
      </w:rPr>
      <w:fldChar w:fldCharType="separate"/>
    </w:r>
    <w:r w:rsidR="008543C0">
      <w:rPr>
        <w:noProof/>
        <w:sz w:val="16"/>
        <w:szCs w:val="16"/>
      </w:rPr>
      <w:t>6/15/2017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"M/d/yyyy"  \* MERGEFORMAT </w:instrText>
    </w:r>
    <w:r>
      <w:rPr>
        <w:sz w:val="16"/>
        <w:szCs w:val="16"/>
      </w:rPr>
      <w:fldChar w:fldCharType="separate"/>
    </w:r>
    <w:r w:rsidR="008543C0">
      <w:rPr>
        <w:noProof/>
        <w:sz w:val="16"/>
        <w:szCs w:val="16"/>
      </w:rPr>
      <w:t>0/0/0000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Revision Number: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REVNUM  \# "0"  \* MERGEFORMAT </w:instrText>
    </w:r>
    <w:r>
      <w:rPr>
        <w:sz w:val="16"/>
        <w:szCs w:val="16"/>
      </w:rPr>
      <w:fldChar w:fldCharType="separate"/>
    </w:r>
    <w:r w:rsidR="008543C0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:rsidR="007D0DC7" w:rsidRPr="007D0DC7" w:rsidRDefault="007D0DC7" w:rsidP="007D0DC7"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0F487D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3C0" w:rsidRDefault="008543C0" w:rsidP="007D0DC7">
      <w:r>
        <w:separator/>
      </w:r>
    </w:p>
  </w:footnote>
  <w:footnote w:type="continuationSeparator" w:id="0">
    <w:p w:rsidR="008543C0" w:rsidRDefault="008543C0" w:rsidP="007D0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C0"/>
    <w:rsid w:val="000F487D"/>
    <w:rsid w:val="00235EAE"/>
    <w:rsid w:val="002E730F"/>
    <w:rsid w:val="003B3E10"/>
    <w:rsid w:val="004255C5"/>
    <w:rsid w:val="00552446"/>
    <w:rsid w:val="005F3B4F"/>
    <w:rsid w:val="00680B33"/>
    <w:rsid w:val="00703112"/>
    <w:rsid w:val="007D0DC7"/>
    <w:rsid w:val="00811BA9"/>
    <w:rsid w:val="00814C72"/>
    <w:rsid w:val="008543C0"/>
    <w:rsid w:val="00AE3911"/>
    <w:rsid w:val="00B860D0"/>
    <w:rsid w:val="00BC2EAD"/>
    <w:rsid w:val="00CD0D6A"/>
    <w:rsid w:val="00D00FC8"/>
    <w:rsid w:val="00D0380E"/>
    <w:rsid w:val="00D73549"/>
    <w:rsid w:val="00DA53B8"/>
    <w:rsid w:val="00EA466B"/>
    <w:rsid w:val="00F411E9"/>
    <w:rsid w:val="00F5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9997D-98AF-4994-BCAE-1E778481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46"/>
    <w:rPr>
      <w:rFonts w:ascii="Verdana" w:hAnsi="Verdana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52446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2446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A466B"/>
    <w:pPr>
      <w:spacing w:before="4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446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6B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List3">
    <w:name w:val="List 3"/>
    <w:basedOn w:val="Normal"/>
    <w:uiPriority w:val="99"/>
    <w:semiHidden/>
    <w:unhideWhenUsed/>
    <w:rsid w:val="00811BA9"/>
    <w:pPr>
      <w:ind w:left="1080" w:hanging="36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2446"/>
    <w:rPr>
      <w:rFonts w:cs="Microsoft Sans Serif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52446"/>
    <w:rPr>
      <w:rFonts w:ascii="Verdana" w:hAnsi="Verdana" w:cs="Microsoft Sans Serif"/>
      <w:b/>
      <w:sz w:val="40"/>
      <w:szCs w:val="40"/>
    </w:rPr>
  </w:style>
  <w:style w:type="paragraph" w:styleId="ListParagraph">
    <w:name w:val="List Paragraph"/>
    <w:basedOn w:val="Normal"/>
    <w:next w:val="Normal"/>
    <w:autoRedefine/>
    <w:uiPriority w:val="34"/>
    <w:qFormat/>
    <w:rsid w:val="00DA53B8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7D0D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DC7"/>
    <w:rPr>
      <w:rFonts w:ascii="Verdana" w:hAnsi="Verdana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DC7"/>
    <w:rPr>
      <w:rFonts w:ascii="Verdana" w:hAnsi="Verdan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gofs\users\VoscoR\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0F92304F5D47FDAE0ED2C359945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88873-C469-4969-ADC4-92B57FA8C2E8}"/>
      </w:docPartPr>
      <w:docPartBody>
        <w:p w:rsidR="00000000" w:rsidRDefault="00B66609">
          <w:pPr>
            <w:pStyle w:val="560F92304F5D47FDAE0ED2C3599453ED"/>
          </w:pPr>
          <w:r w:rsidRPr="003C6F5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0F92304F5D47FDAE0ED2C3599453ED">
    <w:name w:val="560F92304F5D47FDAE0ED2C3599453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Template.dotx</Template>
  <TotalTime>38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 New Ordering Group</vt:lpstr>
    </vt:vector>
  </TitlesOfParts>
  <Company>WinCo Foods, LLC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New Ordering Group</dc:title>
  <dc:subject/>
  <dc:creator>Rash, Vosco</dc:creator>
  <cp:keywords>documentation;template;master</cp:keywords>
  <dc:description/>
  <cp:lastModifiedBy>Rash, Vosco</cp:lastModifiedBy>
  <cp:revision>2</cp:revision>
  <dcterms:created xsi:type="dcterms:W3CDTF">2017-06-15T13:24:00Z</dcterms:created>
  <dcterms:modified xsi:type="dcterms:W3CDTF">2017-06-15T14:02:00Z</dcterms:modified>
</cp:coreProperties>
</file>