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1818769796"/>
        <w:placeholder>
          <w:docPart w:val="B5FA12B7C89846308FC0C37F927195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911" w:rsidRDefault="005127FD" w:rsidP="007D0DC7">
          <w:pPr>
            <w:pStyle w:val="Title"/>
          </w:pPr>
          <w:r>
            <w:t>Updating an Order Schedule</w:t>
          </w:r>
        </w:p>
      </w:sdtContent>
    </w:sdt>
    <w:p w:rsidR="00E43D92" w:rsidRDefault="00611618" w:rsidP="00E43D92">
      <w:r>
        <w:t>There can be several reasons that a schedule might change. If the warehouse needs the order due time to change</w:t>
      </w:r>
      <w:r w:rsidR="00970F15">
        <w:t>,</w:t>
      </w:r>
      <w:r>
        <w:t xml:space="preserve"> </w:t>
      </w:r>
      <w:r w:rsidR="00970F15">
        <w:t>there is a special schedule for a holiday, or a vendor needs to add/remove an order day.</w:t>
      </w:r>
      <w:r>
        <w:t xml:space="preserve"> </w:t>
      </w:r>
    </w:p>
    <w:p w:rsidR="00611618" w:rsidRPr="00E43D92" w:rsidRDefault="00611618" w:rsidP="00E43D92"/>
    <w:p w:rsidR="005127FD" w:rsidRPr="005127FD" w:rsidRDefault="005127FD" w:rsidP="005127FD">
      <w:pPr>
        <w:numPr>
          <w:ilvl w:val="0"/>
          <w:numId w:val="1"/>
        </w:numPr>
        <w:spacing w:line="276" w:lineRule="auto"/>
        <w:contextualSpacing/>
        <w:rPr>
          <w:rFonts w:eastAsiaTheme="minorHAnsi" w:cstheme="minorBidi"/>
          <w:szCs w:val="22"/>
        </w:rPr>
      </w:pPr>
      <w:r w:rsidRPr="005127FD">
        <w:rPr>
          <w:rFonts w:eastAsiaTheme="minorHAnsi" w:cstheme="minorBidi"/>
          <w:szCs w:val="22"/>
        </w:rPr>
        <w:t>Put a 2=Update next to the supply code you want to update and press Enter.</w:t>
      </w:r>
    </w:p>
    <w:p w:rsidR="005127FD" w:rsidRPr="005127FD" w:rsidRDefault="005127FD" w:rsidP="005127FD">
      <w:pPr>
        <w:numPr>
          <w:ilvl w:val="0"/>
          <w:numId w:val="1"/>
        </w:numPr>
        <w:spacing w:line="276" w:lineRule="auto"/>
        <w:contextualSpacing/>
        <w:rPr>
          <w:rFonts w:eastAsiaTheme="minorHAnsi" w:cstheme="minorBidi"/>
          <w:szCs w:val="22"/>
        </w:rPr>
      </w:pPr>
      <w:r w:rsidRPr="005127FD">
        <w:rPr>
          <w:rFonts w:eastAsiaTheme="minorHAnsi" w:cstheme="minorBidi"/>
          <w:szCs w:val="22"/>
        </w:rPr>
        <w:t>Make any changes to Order Time, Blind, Arrival Time and Day, and the Days Out. If this change is temporary set Apply to future schedules to N.</w:t>
      </w:r>
    </w:p>
    <w:p w:rsidR="005127FD" w:rsidRPr="005127FD" w:rsidRDefault="005127FD" w:rsidP="005127FD">
      <w:pPr>
        <w:numPr>
          <w:ilvl w:val="0"/>
          <w:numId w:val="1"/>
        </w:numPr>
        <w:spacing w:line="276" w:lineRule="auto"/>
        <w:contextualSpacing/>
        <w:rPr>
          <w:rFonts w:eastAsiaTheme="minorHAnsi" w:cstheme="minorBidi"/>
          <w:szCs w:val="22"/>
        </w:rPr>
      </w:pPr>
      <w:r w:rsidRPr="005127FD">
        <w:rPr>
          <w:rFonts w:eastAsiaTheme="minorHAnsi" w:cstheme="minorBidi"/>
          <w:szCs w:val="22"/>
        </w:rPr>
        <w:t>Press F10=Update when you have completed the updates.</w:t>
      </w:r>
    </w:p>
    <w:p w:rsidR="007D0DC7" w:rsidRPr="007D0DC7" w:rsidRDefault="007D0DC7" w:rsidP="007D0DC7">
      <w:bookmarkStart w:id="0" w:name="_GoBack"/>
      <w:bookmarkEnd w:id="0"/>
    </w:p>
    <w:sectPr w:rsidR="007D0DC7" w:rsidRPr="007D0DC7" w:rsidSect="002E730F">
      <w:footerReference w:type="default" r:id="rId7"/>
      <w:pgSz w:w="12240" w:h="15840" w:code="1"/>
      <w:pgMar w:top="720" w:right="864" w:bottom="720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827" w:rsidRDefault="004D0827" w:rsidP="007D0DC7">
      <w:r>
        <w:separator/>
      </w:r>
    </w:p>
  </w:endnote>
  <w:endnote w:type="continuationSeparator" w:id="0">
    <w:p w:rsidR="004D0827" w:rsidRDefault="004D0827" w:rsidP="007D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Create: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CREATEDATE  \@ "M/d/yyyy"  \* MERGEFORMAT </w:instrText>
    </w:r>
    <w:r>
      <w:rPr>
        <w:sz w:val="16"/>
        <w:szCs w:val="16"/>
      </w:rPr>
      <w:fldChar w:fldCharType="separate"/>
    </w:r>
    <w:r w:rsidR="004D0827">
      <w:rPr>
        <w:noProof/>
        <w:sz w:val="16"/>
        <w:szCs w:val="16"/>
      </w:rPr>
      <w:t>6/8/2017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"M/d/yyyy"  \* MERGEFORMAT </w:instrText>
    </w:r>
    <w:r>
      <w:rPr>
        <w:sz w:val="16"/>
        <w:szCs w:val="16"/>
      </w:rPr>
      <w:fldChar w:fldCharType="separate"/>
    </w:r>
    <w:r w:rsidR="004D0827">
      <w:rPr>
        <w:noProof/>
        <w:sz w:val="16"/>
        <w:szCs w:val="16"/>
      </w:rPr>
      <w:t>0/0/0000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Revision Number: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REVNUM  \# "0"  \* MERGEFORMAT </w:instrText>
    </w:r>
    <w:r>
      <w:rPr>
        <w:sz w:val="16"/>
        <w:szCs w:val="16"/>
      </w:rPr>
      <w:fldChar w:fldCharType="separate"/>
    </w:r>
    <w:r w:rsidR="004D0827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:rsidR="007D0DC7" w:rsidRPr="007D0DC7" w:rsidRDefault="007D0DC7" w:rsidP="007D0DC7"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970F15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827" w:rsidRDefault="004D0827" w:rsidP="007D0DC7">
      <w:r>
        <w:separator/>
      </w:r>
    </w:p>
  </w:footnote>
  <w:footnote w:type="continuationSeparator" w:id="0">
    <w:p w:rsidR="004D0827" w:rsidRDefault="004D0827" w:rsidP="007D0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75327"/>
    <w:multiLevelType w:val="hybridMultilevel"/>
    <w:tmpl w:val="9E2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27"/>
    <w:rsid w:val="00235EAE"/>
    <w:rsid w:val="002E730F"/>
    <w:rsid w:val="003B3E10"/>
    <w:rsid w:val="004255C5"/>
    <w:rsid w:val="004B1E24"/>
    <w:rsid w:val="004D0827"/>
    <w:rsid w:val="005127FD"/>
    <w:rsid w:val="00552446"/>
    <w:rsid w:val="005F3B4F"/>
    <w:rsid w:val="00611618"/>
    <w:rsid w:val="00680B33"/>
    <w:rsid w:val="00703112"/>
    <w:rsid w:val="007D0DC7"/>
    <w:rsid w:val="00811BA9"/>
    <w:rsid w:val="00814C72"/>
    <w:rsid w:val="00970F15"/>
    <w:rsid w:val="00AE3911"/>
    <w:rsid w:val="00B860D0"/>
    <w:rsid w:val="00CD0D6A"/>
    <w:rsid w:val="00D00FC8"/>
    <w:rsid w:val="00D0380E"/>
    <w:rsid w:val="00DA53B8"/>
    <w:rsid w:val="00E43D92"/>
    <w:rsid w:val="00F4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403BF-DB7E-499C-A06B-F7132ABD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46"/>
    <w:rPr>
      <w:rFonts w:ascii="Verdana" w:hAnsi="Verdana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52446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2446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552446"/>
    <w:pPr>
      <w:spacing w:before="4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2446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446"/>
    <w:rPr>
      <w:rFonts w:ascii="Verdana" w:eastAsiaTheme="majorEastAsia" w:hAnsi="Verdana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446"/>
    <w:rPr>
      <w:rFonts w:ascii="Verdana" w:eastAsiaTheme="majorEastAsia" w:hAnsi="Verdana" w:cstheme="majorBidi"/>
      <w:b/>
      <w:bCs/>
      <w:color w:val="000000" w:themeColor="text1"/>
      <w:sz w:val="28"/>
      <w:szCs w:val="26"/>
    </w:rPr>
  </w:style>
  <w:style w:type="paragraph" w:styleId="List3">
    <w:name w:val="List 3"/>
    <w:basedOn w:val="Normal"/>
    <w:uiPriority w:val="99"/>
    <w:semiHidden/>
    <w:unhideWhenUsed/>
    <w:rsid w:val="00811BA9"/>
    <w:pPr>
      <w:ind w:left="1080" w:hanging="36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2446"/>
    <w:rPr>
      <w:rFonts w:cs="Microsoft Sans Serif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52446"/>
    <w:rPr>
      <w:rFonts w:ascii="Verdana" w:hAnsi="Verdana" w:cs="Microsoft Sans Serif"/>
      <w:b/>
      <w:sz w:val="40"/>
      <w:szCs w:val="40"/>
    </w:rPr>
  </w:style>
  <w:style w:type="paragraph" w:styleId="ListParagraph">
    <w:name w:val="List Paragraph"/>
    <w:basedOn w:val="Normal"/>
    <w:next w:val="Normal"/>
    <w:autoRedefine/>
    <w:uiPriority w:val="34"/>
    <w:qFormat/>
    <w:rsid w:val="00DA53B8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7D0D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DC7"/>
    <w:rPr>
      <w:rFonts w:ascii="Verdana" w:hAnsi="Verdana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DC7"/>
    <w:rPr>
      <w:rFonts w:ascii="Verdana" w:hAnsi="Verdan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gofs\users\VoscoR\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FA12B7C89846308FC0C37F92719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34D75-0D33-468B-9663-7851323E8494}"/>
      </w:docPartPr>
      <w:docPartBody>
        <w:p w:rsidR="00000000" w:rsidRDefault="00B66609">
          <w:pPr>
            <w:pStyle w:val="B5FA12B7C89846308FC0C37F927195CA"/>
          </w:pPr>
          <w:r w:rsidRPr="003C6F5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FA12B7C89846308FC0C37F927195CA">
    <w:name w:val="B5FA12B7C89846308FC0C37F927195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Template.dotx</Template>
  <TotalTime>159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Updating an Order Schedule</vt:lpstr>
    </vt:vector>
  </TitlesOfParts>
  <Company>WinCo Foods, LLC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Updating an Order Schedule</dc:title>
  <dc:subject/>
  <dc:creator>Rash, Vosco</dc:creator>
  <cp:keywords>documentation;template;master</cp:keywords>
  <dc:description/>
  <cp:lastModifiedBy>Rash, Vosco</cp:lastModifiedBy>
  <cp:revision>2</cp:revision>
  <dcterms:created xsi:type="dcterms:W3CDTF">2017-06-08T15:21:00Z</dcterms:created>
  <dcterms:modified xsi:type="dcterms:W3CDTF">2017-06-08T18:02:00Z</dcterms:modified>
</cp:coreProperties>
</file>