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1818769796"/>
        <w:placeholder>
          <w:docPart w:val="EC6940CCE98349D7AAF172D6E37BA6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911" w:rsidRDefault="00007F25" w:rsidP="007D0DC7">
          <w:pPr>
            <w:pStyle w:val="Title"/>
          </w:pPr>
          <w:r>
            <w:t>Set Up an Order Blind</w:t>
          </w:r>
        </w:p>
      </w:sdtContent>
    </w:sdt>
    <w:p w:rsidR="007D0DC7" w:rsidRDefault="006965F2" w:rsidP="007D0DC7">
      <w:r>
        <w:t xml:space="preserve">A new order that is being written before the previous order is received requires that order writer see the previously ordered amount. That previously order amount is a </w:t>
      </w:r>
      <w:r>
        <w:rPr>
          <w:i/>
        </w:rPr>
        <w:t>blind</w:t>
      </w:r>
      <w:r>
        <w:t>.</w:t>
      </w:r>
    </w:p>
    <w:p w:rsidR="006965F2" w:rsidRDefault="006965F2" w:rsidP="007D0DC7"/>
    <w:p w:rsidR="006965F2" w:rsidRDefault="006965F2" w:rsidP="007D0DC7">
      <w:r>
        <w:t xml:space="preserve">The order blinds are set up by store, group, and code. </w:t>
      </w:r>
    </w:p>
    <w:p w:rsidR="006965F2" w:rsidRDefault="006965F2" w:rsidP="007D0DC7"/>
    <w:p w:rsidR="006965F2" w:rsidRDefault="006965F2" w:rsidP="007D0DC7">
      <w:r>
        <w:t>Not all order groups use a blind.</w:t>
      </w:r>
      <w:r w:rsidR="00581E69">
        <w:t xml:space="preserve"> But some that do use a blind also use a second blind</w:t>
      </w:r>
      <w:r w:rsidR="00A2505A">
        <w:t xml:space="preserve"> [See </w:t>
      </w:r>
      <w:r w:rsidR="00A2505A" w:rsidRPr="00A2505A">
        <w:rPr>
          <w:i/>
        </w:rPr>
        <w:t>Double Order Blind</w:t>
      </w:r>
      <w:r w:rsidR="00A2505A">
        <w:t xml:space="preserve"> document for more info on second blinds]</w:t>
      </w:r>
      <w:bookmarkStart w:id="0" w:name="_GoBack"/>
      <w:bookmarkEnd w:id="0"/>
      <w:r w:rsidR="00581E69">
        <w:t>.</w:t>
      </w:r>
    </w:p>
    <w:p w:rsidR="00581E69" w:rsidRDefault="00581E69" w:rsidP="007D0DC7"/>
    <w:p w:rsidR="00007F25" w:rsidRDefault="00007F25" w:rsidP="007D0DC7">
      <w:r>
        <w:t>OPORDERMNT Option 2</w:t>
      </w:r>
    </w:p>
    <w:p w:rsidR="00007F25" w:rsidRDefault="00FA6598" w:rsidP="007D0DC7">
      <w:r>
        <w:t>Enter a Store</w:t>
      </w:r>
      <w:r w:rsidR="002C76C5">
        <w:t xml:space="preserve"> number</w:t>
      </w:r>
    </w:p>
    <w:p w:rsidR="00432ADD" w:rsidRDefault="00432ADD" w:rsidP="007D0DC7">
      <w:r>
        <w:t>Verify that an entry does not already exist for the store, group, and code you want to create</w:t>
      </w:r>
    </w:p>
    <w:p w:rsidR="00432ADD" w:rsidRDefault="00432ADD" w:rsidP="007D0DC7">
      <w:r>
        <w:t>F6=Add</w:t>
      </w:r>
    </w:p>
    <w:p w:rsidR="00432ADD" w:rsidRDefault="00432ADD" w:rsidP="007D0DC7">
      <w:r>
        <w:t>Enter the Store number</w:t>
      </w:r>
    </w:p>
    <w:p w:rsidR="00432ADD" w:rsidRDefault="00432ADD" w:rsidP="007D0DC7">
      <w:r>
        <w:t>Enter the Group number</w:t>
      </w:r>
    </w:p>
    <w:p w:rsidR="00432ADD" w:rsidRDefault="00432ADD" w:rsidP="007D0DC7">
      <w:r>
        <w:t>Enter the Supply Code</w:t>
      </w:r>
    </w:p>
    <w:p w:rsidR="00432ADD" w:rsidRDefault="00432ADD" w:rsidP="007D0DC7">
      <w:r>
        <w:t>Set Blind to Y</w:t>
      </w:r>
    </w:p>
    <w:p w:rsidR="002C1A4A" w:rsidRDefault="00432ADD" w:rsidP="007D0DC7">
      <w:r>
        <w:t>Keep Second Blind set to N</w:t>
      </w:r>
      <w:r w:rsidR="002C1A4A">
        <w:t>, unless the store is requesting a second blind, or the supply code normally uses a second blind</w:t>
      </w:r>
    </w:p>
    <w:p w:rsidR="002C1A4A" w:rsidRDefault="002C1A4A" w:rsidP="007D0DC7">
      <w:r>
        <w:t>Blind Override should be at 0 (zero) unless the second blind is being used</w:t>
      </w:r>
    </w:p>
    <w:p w:rsidR="002C1A4A" w:rsidRDefault="002C1A4A" w:rsidP="007D0DC7">
      <w:r>
        <w:t xml:space="preserve">Auto </w:t>
      </w:r>
      <w:proofErr w:type="spellStart"/>
      <w:r>
        <w:t>Qty</w:t>
      </w:r>
      <w:proofErr w:type="spellEnd"/>
      <w:r>
        <w:t xml:space="preserve"> (quantity) should be N, unless the store is requesting that setting</w:t>
      </w:r>
    </w:p>
    <w:p w:rsidR="002C1A4A" w:rsidRDefault="002C1A4A" w:rsidP="007D0DC7">
      <w:r>
        <w:t>Cases by Item should match what the group and code is set to at another store in the same area</w:t>
      </w:r>
    </w:p>
    <w:p w:rsidR="00432ADD" w:rsidRDefault="002C1A4A" w:rsidP="007D0DC7">
      <w:r>
        <w:t>F10=Update to finish the entry</w:t>
      </w:r>
    </w:p>
    <w:p w:rsidR="00581E69" w:rsidRPr="007D0DC7" w:rsidRDefault="00581E69" w:rsidP="007D0DC7"/>
    <w:sectPr w:rsidR="00581E69" w:rsidRPr="007D0DC7" w:rsidSect="002E730F">
      <w:footerReference w:type="default" r:id="rId6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F25" w:rsidRDefault="00007F25" w:rsidP="007D0DC7">
      <w:r>
        <w:separator/>
      </w:r>
    </w:p>
  </w:endnote>
  <w:endnote w:type="continuationSeparator" w:id="0">
    <w:p w:rsidR="00007F25" w:rsidRDefault="00007F25" w:rsidP="007D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Create: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"M/d/yyyy"  \* MERGEFORMAT </w:instrText>
    </w:r>
    <w:r>
      <w:rPr>
        <w:sz w:val="16"/>
        <w:szCs w:val="16"/>
      </w:rPr>
      <w:fldChar w:fldCharType="separate"/>
    </w:r>
    <w:r w:rsidR="00007F25">
      <w:rPr>
        <w:noProof/>
        <w:sz w:val="16"/>
        <w:szCs w:val="16"/>
      </w:rPr>
      <w:t>6/23/2017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A2505A">
      <w:rPr>
        <w:noProof/>
        <w:sz w:val="16"/>
        <w:szCs w:val="16"/>
      </w:rPr>
      <w:t>6/23/2017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REVNUM  \# "0"  \* MERGEFORMAT </w:instrText>
    </w:r>
    <w:r>
      <w:rPr>
        <w:sz w:val="16"/>
        <w:szCs w:val="16"/>
      </w:rPr>
      <w:fldChar w:fldCharType="separate"/>
    </w:r>
    <w:r w:rsidR="00007F25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7D0DC7" w:rsidRPr="007D0DC7" w:rsidRDefault="007D0DC7" w:rsidP="007D0DC7"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A2505A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F25" w:rsidRDefault="00007F25" w:rsidP="007D0DC7">
      <w:r>
        <w:separator/>
      </w:r>
    </w:p>
  </w:footnote>
  <w:footnote w:type="continuationSeparator" w:id="0">
    <w:p w:rsidR="00007F25" w:rsidRDefault="00007F25" w:rsidP="007D0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25"/>
    <w:rsid w:val="00007F25"/>
    <w:rsid w:val="00235EAE"/>
    <w:rsid w:val="002C1A4A"/>
    <w:rsid w:val="002C76C5"/>
    <w:rsid w:val="002E730F"/>
    <w:rsid w:val="00366C91"/>
    <w:rsid w:val="003B3E10"/>
    <w:rsid w:val="003C4ADF"/>
    <w:rsid w:val="004255C5"/>
    <w:rsid w:val="00432ADD"/>
    <w:rsid w:val="00552446"/>
    <w:rsid w:val="00581E69"/>
    <w:rsid w:val="005F3B4F"/>
    <w:rsid w:val="00680B33"/>
    <w:rsid w:val="006965F2"/>
    <w:rsid w:val="00703112"/>
    <w:rsid w:val="007D0DC7"/>
    <w:rsid w:val="00811BA9"/>
    <w:rsid w:val="00814C72"/>
    <w:rsid w:val="008949B9"/>
    <w:rsid w:val="00A2505A"/>
    <w:rsid w:val="00AE3911"/>
    <w:rsid w:val="00B860D0"/>
    <w:rsid w:val="00CD0D6A"/>
    <w:rsid w:val="00D00FC8"/>
    <w:rsid w:val="00D0380E"/>
    <w:rsid w:val="00DA53B8"/>
    <w:rsid w:val="00EA466B"/>
    <w:rsid w:val="00F411E9"/>
    <w:rsid w:val="00F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2B1A8-3A59-406D-A43A-8968983C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46"/>
    <w:rPr>
      <w:rFonts w:ascii="Verdana" w:hAnsi="Verdana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446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2446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A466B"/>
    <w:pPr>
      <w:spacing w:before="4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446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6B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2446"/>
    <w:rPr>
      <w:rFonts w:cs="Microsoft Sans Serif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52446"/>
    <w:rPr>
      <w:rFonts w:ascii="Verdana" w:hAnsi="Verdana" w:cs="Microsoft Sans Serif"/>
      <w:b/>
      <w:sz w:val="40"/>
      <w:szCs w:val="40"/>
    </w:rPr>
  </w:style>
  <w:style w:type="paragraph" w:styleId="ListParagraph">
    <w:name w:val="List Paragraph"/>
    <w:basedOn w:val="Normal"/>
    <w:next w:val="Normal"/>
    <w:autoRedefine/>
    <w:uiPriority w:val="34"/>
    <w:qFormat/>
    <w:rsid w:val="00DA53B8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D0D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DC7"/>
    <w:rPr>
      <w:rFonts w:ascii="Verdana" w:hAnsi="Verdana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DC7"/>
    <w:rPr>
      <w:rFonts w:ascii="Verdana" w:hAnsi="Verdana"/>
      <w:sz w:val="28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C4AD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4ADF"/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gofs\users\VoscoR\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6940CCE98349D7AAF172D6E37BA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4BA7E-FA77-4FBE-84C0-967AF147E09D}"/>
      </w:docPartPr>
      <w:docPartBody>
        <w:p w:rsidR="008F426F" w:rsidRDefault="008F426F">
          <w:pPr>
            <w:pStyle w:val="EC6940CCE98349D7AAF172D6E37BA66B"/>
          </w:pPr>
          <w:r w:rsidRPr="003C6F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6F"/>
    <w:rsid w:val="008F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6940CCE98349D7AAF172D6E37BA66B">
    <w:name w:val="EC6940CCE98349D7AAF172D6E37BA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Template.dotx</Template>
  <TotalTime>73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 Up an Order Blind</vt:lpstr>
    </vt:vector>
  </TitlesOfParts>
  <Company>WinCo Foods, LLC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Up an Order Blind</dc:title>
  <dc:subject/>
  <dc:creator>Rash, Vosco</dc:creator>
  <cp:keywords>documentation;template;master</cp:keywords>
  <dc:description/>
  <cp:lastModifiedBy>Rash, Vosco</cp:lastModifiedBy>
  <cp:revision>3</cp:revision>
  <dcterms:created xsi:type="dcterms:W3CDTF">2017-06-23T20:17:00Z</dcterms:created>
  <dcterms:modified xsi:type="dcterms:W3CDTF">2017-06-27T22:16:00Z</dcterms:modified>
</cp:coreProperties>
</file>