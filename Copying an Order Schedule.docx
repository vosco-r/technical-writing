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C7" w:rsidRDefault="00A41331" w:rsidP="00896CD0">
      <w:pPr>
        <w:pStyle w:val="Title"/>
        <w:rPr>
          <w:rStyle w:val="SubtitleChar"/>
        </w:rPr>
      </w:pPr>
      <w:sdt>
        <w:sdtPr>
          <w:rPr>
            <w:rFonts w:eastAsiaTheme="minorEastAsia" w:cstheme="minorBidi"/>
            <w:color w:val="5A5A5A" w:themeColor="text1" w:themeTint="A5"/>
            <w:spacing w:val="15"/>
            <w:sz w:val="24"/>
            <w:szCs w:val="22"/>
          </w:rPr>
          <w:alias w:val="Title"/>
          <w:tag w:val=""/>
          <w:id w:val="1818769796"/>
          <w:placeholder>
            <w:docPart w:val="72311AF640414A38A51454A8293095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Fonts w:eastAsia="Times New Roman" w:cs="Microsoft Sans Serif"/>
            <w:color w:val="auto"/>
            <w:spacing w:val="0"/>
            <w:sz w:val="40"/>
            <w:szCs w:val="40"/>
          </w:rPr>
        </w:sdtEndPr>
        <w:sdtContent>
          <w:r w:rsidR="00EF0D97">
            <w:t>Copy</w:t>
          </w:r>
          <w:r w:rsidR="00D12960">
            <w:t>ing</w:t>
          </w:r>
          <w:r w:rsidR="00EF0D97">
            <w:t xml:space="preserve"> an Order Schedule</w:t>
          </w:r>
        </w:sdtContent>
      </w:sdt>
      <w:r w:rsidR="00896CD0">
        <w:t xml:space="preserve"> </w:t>
      </w:r>
      <w:r w:rsidR="00896CD0">
        <w:rPr>
          <w:rStyle w:val="SubtitleChar"/>
        </w:rPr>
        <w:t>(A</w:t>
      </w:r>
      <w:r w:rsidR="00EF0D97" w:rsidRPr="00896CD0">
        <w:rPr>
          <w:rStyle w:val="SubtitleChar"/>
        </w:rPr>
        <w:t>nd what to be aware of…</w:t>
      </w:r>
      <w:r w:rsidR="00896CD0">
        <w:rPr>
          <w:rStyle w:val="SubtitleChar"/>
        </w:rPr>
        <w:t>)</w:t>
      </w:r>
    </w:p>
    <w:p w:rsidR="001C1CC0" w:rsidRDefault="001C1CC0" w:rsidP="001C1CC0"/>
    <w:p w:rsidR="001C1CC0" w:rsidRPr="001C1CC0" w:rsidRDefault="001C1CC0" w:rsidP="001C1CC0">
      <w:r w:rsidRPr="001C1CC0">
        <w:t>Some reasons to copy an order schedule:</w:t>
      </w:r>
    </w:p>
    <w:p w:rsidR="001C1CC0" w:rsidRDefault="001C1CC0" w:rsidP="001C1CC0">
      <w:pPr>
        <w:pStyle w:val="ListParagraph"/>
      </w:pPr>
      <w:r w:rsidRPr="001C1CC0">
        <w:t xml:space="preserve">Creating a new supply code. </w:t>
      </w:r>
    </w:p>
    <w:p w:rsidR="001C1CC0" w:rsidRDefault="001C1CC0" w:rsidP="001C1CC0">
      <w:pPr>
        <w:pStyle w:val="ListParagraph"/>
      </w:pPr>
      <w:r w:rsidRPr="001C1CC0">
        <w:t>Making a change that affects order due times.</w:t>
      </w:r>
    </w:p>
    <w:p w:rsidR="001C1CC0" w:rsidRPr="001C1CC0" w:rsidRDefault="001C1CC0" w:rsidP="001C1CC0">
      <w:r w:rsidRPr="001C1CC0">
        <w:t xml:space="preserve"> </w:t>
      </w:r>
    </w:p>
    <w:p w:rsidR="001C1CC0" w:rsidRDefault="001C1CC0" w:rsidP="001C1CC0">
      <w:r w:rsidRPr="001C1CC0">
        <w:t>Copying a supply code is an easy way to set up a single order schedule for one store, or a group of stores.</w:t>
      </w:r>
    </w:p>
    <w:p w:rsidR="001C1CC0" w:rsidRPr="001C1CC0" w:rsidRDefault="001C1CC0" w:rsidP="001C1CC0">
      <w:r w:rsidRPr="001C1CC0">
        <w:t xml:space="preserve"> </w:t>
      </w:r>
    </w:p>
    <w:p w:rsidR="001C1CC0" w:rsidRDefault="001C1CC0" w:rsidP="001C1CC0">
      <w:r w:rsidRPr="001C1CC0">
        <w:t xml:space="preserve">There are two types of copy. </w:t>
      </w:r>
    </w:p>
    <w:p w:rsidR="001C1CC0" w:rsidRDefault="001C1CC0" w:rsidP="001C1CC0"/>
    <w:p w:rsidR="001C1CC0" w:rsidRDefault="001C1CC0" w:rsidP="001C1CC0">
      <w:r w:rsidRPr="001C1CC0">
        <w:t xml:space="preserve">You can use 3=Copy to copy an individual code to </w:t>
      </w:r>
      <w:r>
        <w:t>one</w:t>
      </w:r>
      <w:r w:rsidRPr="001C1CC0">
        <w:t xml:space="preserve"> store, or to </w:t>
      </w:r>
      <w:r>
        <w:t>a group of</w:t>
      </w:r>
      <w:r w:rsidRPr="001C1CC0">
        <w:t xml:space="preserve"> stores. </w:t>
      </w:r>
    </w:p>
    <w:p w:rsidR="001C1CC0" w:rsidRDefault="001C1CC0" w:rsidP="001C1CC0"/>
    <w:p w:rsidR="001C1CC0" w:rsidRDefault="001C1CC0" w:rsidP="001C1CC0">
      <w:r w:rsidRPr="001C1CC0">
        <w:t xml:space="preserve">The second copy method F14=Copy Store, copies the schedule of all codes to </w:t>
      </w:r>
      <w:r>
        <w:t>one</w:t>
      </w:r>
      <w:r w:rsidRPr="001C1CC0">
        <w:t xml:space="preserve"> store, or </w:t>
      </w:r>
      <w:r>
        <w:t xml:space="preserve">a </w:t>
      </w:r>
      <w:r w:rsidRPr="001C1CC0">
        <w:t xml:space="preserve">group of stores. </w:t>
      </w:r>
    </w:p>
    <w:p w:rsidR="001C1CC0" w:rsidRPr="001C1CC0" w:rsidRDefault="001C1CC0" w:rsidP="001C1CC0"/>
    <w:p w:rsidR="001C1CC0" w:rsidRPr="001C1CC0" w:rsidRDefault="001C1CC0" w:rsidP="001C1CC0">
      <w:r w:rsidRPr="001C1CC0">
        <w:t xml:space="preserve">Some issues to be aware of, in copying: </w:t>
      </w:r>
    </w:p>
    <w:p w:rsidR="001C1CC0" w:rsidRDefault="00D950D9" w:rsidP="001C1CC0">
      <w:pPr>
        <w:pStyle w:val="ListParagraph"/>
      </w:pPr>
      <w:r>
        <w:t>Several s</w:t>
      </w:r>
      <w:r w:rsidR="001C1CC0" w:rsidRPr="001C1CC0">
        <w:t>tores</w:t>
      </w:r>
      <w:r>
        <w:t>, in the same area,</w:t>
      </w:r>
      <w:r w:rsidR="001C1CC0" w:rsidRPr="001C1CC0">
        <w:t xml:space="preserve"> can have different order </w:t>
      </w:r>
      <w:r>
        <w:t xml:space="preserve">days or </w:t>
      </w:r>
      <w:r w:rsidR="001C1CC0" w:rsidRPr="001C1CC0">
        <w:t>tim</w:t>
      </w:r>
      <w:r>
        <w:t>es for one supply code based on vendor</w:t>
      </w:r>
      <w:r w:rsidR="001C1CC0" w:rsidRPr="001C1CC0">
        <w:t xml:space="preserve"> requirements.</w:t>
      </w:r>
      <w:r>
        <w:t xml:space="preserve"> An example of this would be Swiss Dairy.</w:t>
      </w:r>
      <w:r w:rsidR="001C1CC0" w:rsidRPr="001C1CC0">
        <w:t xml:space="preserve"> </w:t>
      </w:r>
    </w:p>
    <w:p w:rsidR="001C1CC0" w:rsidRDefault="00D950D9" w:rsidP="001C1CC0">
      <w:pPr>
        <w:pStyle w:val="ListParagraph"/>
      </w:pPr>
      <w:r>
        <w:t>Several s</w:t>
      </w:r>
      <w:r w:rsidR="001C1CC0" w:rsidRPr="001C1CC0">
        <w:t xml:space="preserve">tores can have one order time but different arrival times. A copy would wipe these differences out. An example of this would be 3Js for bread. </w:t>
      </w:r>
    </w:p>
    <w:p w:rsidR="001C1CC0" w:rsidRDefault="001C1CC0" w:rsidP="001C1CC0">
      <w:pPr>
        <w:pStyle w:val="ListParagraph"/>
      </w:pPr>
      <w:r w:rsidRPr="001C1CC0">
        <w:t>Stores are in different time zones and the copy does not account for that. An 8PM Mountain Time (7PM Pacific Time)</w:t>
      </w:r>
      <w:r>
        <w:t xml:space="preserve"> </w:t>
      </w:r>
      <w:r w:rsidRPr="001C1CC0">
        <w:t xml:space="preserve">order time copies as 8PM to a Pacific Time store. This causes the schedule to be an hour late. </w:t>
      </w:r>
    </w:p>
    <w:p w:rsidR="001C1CC0" w:rsidRDefault="001C1CC0" w:rsidP="001C1CC0">
      <w:pPr>
        <w:pStyle w:val="ListParagraph"/>
      </w:pPr>
      <w:r w:rsidRPr="001C1CC0">
        <w:t xml:space="preserve">Several DCs do have stores in multiple time zones. </w:t>
      </w:r>
    </w:p>
    <w:p w:rsidR="001C1CC0" w:rsidRPr="001C1CC0" w:rsidRDefault="001C1CC0" w:rsidP="001C1CC0"/>
    <w:p w:rsidR="001C1CC0" w:rsidRPr="001C1CC0" w:rsidRDefault="001C1CC0" w:rsidP="001C1CC0">
      <w:pPr>
        <w:pStyle w:val="Heading2"/>
      </w:pPr>
      <w:r w:rsidRPr="001C1CC0">
        <w:t xml:space="preserve">Copy a Supply Code Schedule </w:t>
      </w:r>
    </w:p>
    <w:p w:rsidR="001C1CC0" w:rsidRPr="001C1CC0" w:rsidRDefault="001C1CC0" w:rsidP="001C1CC0">
      <w:r w:rsidRPr="001C1CC0">
        <w:t xml:space="preserve">OPORDERMNT Option 1 </w:t>
      </w:r>
    </w:p>
    <w:p w:rsidR="001C1CC0" w:rsidRPr="001C1CC0" w:rsidRDefault="001C1CC0" w:rsidP="001C1CC0">
      <w:r w:rsidRPr="001C1CC0">
        <w:t xml:space="preserve">Enter Warehouse Number, Store, Week End Date </w:t>
      </w:r>
    </w:p>
    <w:p w:rsidR="001C1CC0" w:rsidRPr="001C1CC0" w:rsidRDefault="001C1CC0" w:rsidP="001C1CC0">
      <w:r w:rsidRPr="001C1CC0">
        <w:t xml:space="preserve">Show All Codes Y </w:t>
      </w:r>
    </w:p>
    <w:p w:rsidR="001C1CC0" w:rsidRPr="001C1CC0" w:rsidRDefault="001C1CC0" w:rsidP="001C1CC0">
      <w:r w:rsidRPr="001C1CC0">
        <w:t xml:space="preserve">Page down to the code you want to copy </w:t>
      </w:r>
    </w:p>
    <w:p w:rsidR="001C1CC0" w:rsidRPr="001C1CC0" w:rsidRDefault="001C1CC0" w:rsidP="001C1CC0">
      <w:r w:rsidRPr="001C1CC0">
        <w:t xml:space="preserve">Put a 3=Copy next to it, press Enter </w:t>
      </w:r>
    </w:p>
    <w:p w:rsidR="001C1CC0" w:rsidRPr="001C1CC0" w:rsidRDefault="001C1CC0" w:rsidP="001C1CC0">
      <w:r w:rsidRPr="001C1CC0">
        <w:t xml:space="preserve">Enter the Store or Group to copy to </w:t>
      </w:r>
    </w:p>
    <w:p w:rsidR="00D950D9" w:rsidRDefault="001C1CC0" w:rsidP="001C1CC0">
      <w:r w:rsidRPr="001C1CC0">
        <w:lastRenderedPageBreak/>
        <w:t>If you leave the store group field blank the program will copy to all stores in a Warehouse.</w:t>
      </w:r>
    </w:p>
    <w:p w:rsidR="001C1CC0" w:rsidRPr="00A41331" w:rsidRDefault="00A41331" w:rsidP="001C1CC0">
      <w:r w:rsidRPr="00A41331">
        <w:t>If the change is for more than one week, set the Apply to Future Schedules flag to Y. If it is for one week only, set the flag to N.</w:t>
      </w:r>
      <w:r w:rsidR="001C1CC0" w:rsidRPr="001C1CC0">
        <w:t xml:space="preserve"> </w:t>
      </w:r>
    </w:p>
    <w:p w:rsidR="001C1CC0" w:rsidRDefault="001C1CC0" w:rsidP="001C1CC0">
      <w:r w:rsidRPr="001C1CC0">
        <w:t xml:space="preserve">F10=Update to finish the copy. </w:t>
      </w:r>
    </w:p>
    <w:p w:rsidR="001C1CC0" w:rsidRPr="001C1CC0" w:rsidRDefault="001C1CC0" w:rsidP="001C1CC0"/>
    <w:p w:rsidR="001C1CC0" w:rsidRDefault="001C1CC0" w:rsidP="001C1CC0">
      <w:r w:rsidRPr="001C1CC0">
        <w:rPr>
          <w:b/>
        </w:rPr>
        <w:t>Note:</w:t>
      </w:r>
      <w:r w:rsidRPr="001C1CC0">
        <w:t xml:space="preserve"> DCs may cover more than one time zone. </w:t>
      </w:r>
    </w:p>
    <w:p w:rsidR="001C1CC0" w:rsidRPr="001C1CC0" w:rsidRDefault="001C1CC0" w:rsidP="001C1CC0"/>
    <w:p w:rsidR="001C1CC0" w:rsidRPr="001C1CC0" w:rsidRDefault="001C1CC0" w:rsidP="001C1CC0">
      <w:pPr>
        <w:pStyle w:val="Heading2"/>
      </w:pPr>
      <w:r w:rsidRPr="001C1CC0">
        <w:t xml:space="preserve">Copy a Store’s Order Schedules </w:t>
      </w:r>
    </w:p>
    <w:p w:rsidR="001C1CC0" w:rsidRPr="001C1CC0" w:rsidRDefault="001C1CC0" w:rsidP="001C1CC0">
      <w:r w:rsidRPr="001C1CC0">
        <w:t xml:space="preserve">OPORDERMNT Option 1 </w:t>
      </w:r>
    </w:p>
    <w:p w:rsidR="001C1CC0" w:rsidRPr="001C1CC0" w:rsidRDefault="001C1CC0" w:rsidP="001C1CC0">
      <w:r w:rsidRPr="001C1CC0">
        <w:t xml:space="preserve">Enter Warehouse Number, Store, Week End Date </w:t>
      </w:r>
    </w:p>
    <w:p w:rsidR="001C1CC0" w:rsidRPr="001C1CC0" w:rsidRDefault="001C1CC0" w:rsidP="001C1CC0">
      <w:r w:rsidRPr="001C1CC0">
        <w:t xml:space="preserve">Show All Codes Y </w:t>
      </w:r>
    </w:p>
    <w:p w:rsidR="001C1CC0" w:rsidRPr="001C1CC0" w:rsidRDefault="001C1CC0" w:rsidP="001C1CC0">
      <w:r w:rsidRPr="001C1CC0">
        <w:t xml:space="preserve">F14=Copy Store </w:t>
      </w:r>
    </w:p>
    <w:p w:rsidR="001C1CC0" w:rsidRPr="001C1CC0" w:rsidRDefault="001C1CC0" w:rsidP="001C1CC0">
      <w:r w:rsidRPr="001C1CC0">
        <w:t xml:space="preserve">Enter the Store or Group to copy to </w:t>
      </w:r>
    </w:p>
    <w:p w:rsidR="001C1CC0" w:rsidRDefault="001C1CC0" w:rsidP="001C1CC0">
      <w:r w:rsidRPr="001C1CC0">
        <w:t xml:space="preserve">If you leave the store group field blank the program will copy to all stores in a Warehouse. </w:t>
      </w:r>
    </w:p>
    <w:p w:rsidR="00A41331" w:rsidRPr="001C1CC0" w:rsidRDefault="00A41331" w:rsidP="001C1CC0">
      <w:r w:rsidRPr="00A41331">
        <w:t>If the change is for more than one week, set the Apply to Future Schedules flag to Y. If it is for one week only, set the flag to N.</w:t>
      </w:r>
      <w:r w:rsidRPr="001C1CC0">
        <w:t xml:space="preserve"> </w:t>
      </w:r>
      <w:bookmarkStart w:id="0" w:name="_GoBack"/>
      <w:bookmarkEnd w:id="0"/>
    </w:p>
    <w:p w:rsidR="001C1CC0" w:rsidRDefault="001C1CC0" w:rsidP="001C1CC0">
      <w:r w:rsidRPr="001C1CC0">
        <w:t xml:space="preserve">F10=Update to finish the copy. </w:t>
      </w:r>
    </w:p>
    <w:p w:rsidR="001C1CC0" w:rsidRPr="001C1CC0" w:rsidRDefault="001C1CC0" w:rsidP="001C1CC0"/>
    <w:p w:rsidR="001C1CC0" w:rsidRPr="001C1CC0" w:rsidRDefault="001C1CC0" w:rsidP="001C1CC0">
      <w:r w:rsidRPr="001C1CC0">
        <w:rPr>
          <w:b/>
        </w:rPr>
        <w:t>Note:</w:t>
      </w:r>
      <w:r w:rsidRPr="001C1CC0">
        <w:t xml:space="preserve"> DCs may cover more than one time zone.</w:t>
      </w:r>
    </w:p>
    <w:p w:rsidR="00896CD0" w:rsidRPr="00896CD0" w:rsidRDefault="00896CD0" w:rsidP="001C1CC0"/>
    <w:sectPr w:rsidR="00896CD0" w:rsidRPr="00896CD0" w:rsidSect="002E730F">
      <w:footerReference w:type="default" r:id="rId7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D97" w:rsidRDefault="00EF0D97" w:rsidP="007D0DC7">
      <w:r>
        <w:separator/>
      </w:r>
    </w:p>
  </w:endnote>
  <w:endnote w:type="continuationSeparator" w:id="0">
    <w:p w:rsidR="00EF0D97" w:rsidRDefault="00EF0D97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Create: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EF0D97">
      <w:rPr>
        <w:noProof/>
        <w:sz w:val="16"/>
        <w:szCs w:val="16"/>
      </w:rPr>
      <w:t>6/16/2017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D950D9">
      <w:rPr>
        <w:noProof/>
        <w:sz w:val="16"/>
        <w:szCs w:val="16"/>
      </w:rPr>
      <w:t>6/20/2017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EF0D97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A4133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D97" w:rsidRDefault="00EF0D97" w:rsidP="007D0DC7">
      <w:r>
        <w:separator/>
      </w:r>
    </w:p>
  </w:footnote>
  <w:footnote w:type="continuationSeparator" w:id="0">
    <w:p w:rsidR="00EF0D97" w:rsidRDefault="00EF0D97" w:rsidP="007D0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0E3B"/>
    <w:multiLevelType w:val="multilevel"/>
    <w:tmpl w:val="3B9A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20C5B"/>
    <w:multiLevelType w:val="hybridMultilevel"/>
    <w:tmpl w:val="4F5A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B2A1B"/>
    <w:multiLevelType w:val="hybridMultilevel"/>
    <w:tmpl w:val="A15021EE"/>
    <w:lvl w:ilvl="0" w:tplc="197CFFA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21ADD"/>
    <w:multiLevelType w:val="multilevel"/>
    <w:tmpl w:val="AC7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97"/>
    <w:rsid w:val="001958CB"/>
    <w:rsid w:val="001C1CC0"/>
    <w:rsid w:val="001F41A2"/>
    <w:rsid w:val="00235EAE"/>
    <w:rsid w:val="002E730F"/>
    <w:rsid w:val="0031337B"/>
    <w:rsid w:val="003B3E10"/>
    <w:rsid w:val="004255C5"/>
    <w:rsid w:val="004439AA"/>
    <w:rsid w:val="004555F8"/>
    <w:rsid w:val="00467F7A"/>
    <w:rsid w:val="00552446"/>
    <w:rsid w:val="005C416C"/>
    <w:rsid w:val="005E6701"/>
    <w:rsid w:val="005F3B4F"/>
    <w:rsid w:val="00680B33"/>
    <w:rsid w:val="006D7FA4"/>
    <w:rsid w:val="00703112"/>
    <w:rsid w:val="007340A3"/>
    <w:rsid w:val="007D0DC7"/>
    <w:rsid w:val="007F33B0"/>
    <w:rsid w:val="00811BA9"/>
    <w:rsid w:val="00814C72"/>
    <w:rsid w:val="00896CD0"/>
    <w:rsid w:val="009405C1"/>
    <w:rsid w:val="009E5892"/>
    <w:rsid w:val="00A41331"/>
    <w:rsid w:val="00A9222B"/>
    <w:rsid w:val="00AE3911"/>
    <w:rsid w:val="00B860D0"/>
    <w:rsid w:val="00B94EF9"/>
    <w:rsid w:val="00C529A6"/>
    <w:rsid w:val="00CD0D6A"/>
    <w:rsid w:val="00D00FC8"/>
    <w:rsid w:val="00D0380E"/>
    <w:rsid w:val="00D12960"/>
    <w:rsid w:val="00D950D9"/>
    <w:rsid w:val="00DA53B8"/>
    <w:rsid w:val="00E34ACF"/>
    <w:rsid w:val="00EA466B"/>
    <w:rsid w:val="00EF0D97"/>
    <w:rsid w:val="00EF4C8F"/>
    <w:rsid w:val="00F01C84"/>
    <w:rsid w:val="00F4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4A548-7C4E-4EA5-A0F1-14BD14E6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A466B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6B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1C1CC0"/>
    <w:pPr>
      <w:numPr>
        <w:numId w:val="4"/>
      </w:numPr>
      <w:spacing w:line="276" w:lineRule="auto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96CD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6CD0"/>
    <w:rPr>
      <w:rFonts w:ascii="Verdana" w:eastAsiaTheme="minorEastAsia" w:hAnsi="Verdana" w:cstheme="minorBidi"/>
      <w:color w:val="5A5A5A" w:themeColor="text1" w:themeTint="A5"/>
      <w:spacing w:val="15"/>
      <w:sz w:val="24"/>
      <w:szCs w:val="22"/>
    </w:rPr>
  </w:style>
  <w:style w:type="character" w:customStyle="1" w:styleId="complexword">
    <w:name w:val="complexword"/>
    <w:basedOn w:val="DefaultParagraphFont"/>
    <w:rsid w:val="001C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0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34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11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1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94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40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3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79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23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7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15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03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36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2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4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1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08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1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87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5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8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89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22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74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4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07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6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46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7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4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6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91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87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43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9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8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28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4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6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59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0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10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gofs\users\VoscoR\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311AF640414A38A51454A829309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F1019-AED5-4455-9DFD-C166A9CA282D}"/>
      </w:docPartPr>
      <w:docPartBody>
        <w:p w:rsidR="0006669B" w:rsidRDefault="0006669B">
          <w:pPr>
            <w:pStyle w:val="72311AF640414A38A51454A82930954C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9B"/>
    <w:rsid w:val="000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2311AF640414A38A51454A82930954C">
    <w:name w:val="72311AF640414A38A51454A829309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873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Copying an Order Schedule</vt:lpstr>
    </vt:vector>
  </TitlesOfParts>
  <Company>WinCo Foods, LLC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Copying an Order Schedule</dc:title>
  <dc:subject/>
  <dc:creator>Rash, Vosco</dc:creator>
  <cp:keywords>documentation;template;master</cp:keywords>
  <dc:description/>
  <cp:lastModifiedBy>Rash, Vosco</cp:lastModifiedBy>
  <cp:revision>8</cp:revision>
  <dcterms:created xsi:type="dcterms:W3CDTF">2017-06-16T19:24:00Z</dcterms:created>
  <dcterms:modified xsi:type="dcterms:W3CDTF">2017-06-22T19:16:00Z</dcterms:modified>
</cp:coreProperties>
</file>